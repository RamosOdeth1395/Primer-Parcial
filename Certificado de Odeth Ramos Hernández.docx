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B3B" w14:textId="583A07D3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581C55E6" wp14:editId="68AF7781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0585DC0A" wp14:editId="7B5721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E500163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3411A886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3526FF01" w14:textId="2881DFED" w:rsidR="002E135D" w:rsidRPr="00794A59" w:rsidRDefault="00203F81" w:rsidP="00794A59">
            <w:pPr>
              <w:pStyle w:val="Ttulosuperior"/>
            </w:pPr>
            <w:r w:rsidRPr="00203F81">
              <w:drawing>
                <wp:anchor distT="0" distB="0" distL="114300" distR="114300" simplePos="0" relativeHeight="251659265" behindDoc="1" locked="0" layoutInCell="1" allowOverlap="1" wp14:anchorId="3B80EEF9" wp14:editId="0A7A4DA8">
                  <wp:simplePos x="0" y="0"/>
                  <wp:positionH relativeFrom="column">
                    <wp:posOffset>8458200</wp:posOffset>
                  </wp:positionH>
                  <wp:positionV relativeFrom="paragraph">
                    <wp:posOffset>170180</wp:posOffset>
                  </wp:positionV>
                  <wp:extent cx="1395095" cy="1400175"/>
                  <wp:effectExtent l="0" t="0" r="0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9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050B">
              <w:t>Curso</w:t>
            </w:r>
          </w:p>
        </w:tc>
      </w:tr>
      <w:tr w:rsidR="00794A59" w:rsidRPr="00794A59" w14:paraId="1A7E72F1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247AEA62" w14:textId="1D42C8B9" w:rsidR="00B51FB4" w:rsidRPr="0030050B" w:rsidRDefault="0030050B" w:rsidP="004E20C0">
            <w:pPr>
              <w:pStyle w:val="Textodegradado"/>
              <w:rPr>
                <w:sz w:val="144"/>
                <w:szCs w:val="144"/>
              </w:rPr>
            </w:pPr>
            <w:r w:rsidRPr="0030050B">
              <w:rPr>
                <w:sz w:val="144"/>
                <w:szCs w:val="144"/>
              </w:rPr>
              <w:t>De Herramientas Digitales</w:t>
            </w:r>
            <w:r>
              <w:rPr>
                <w:sz w:val="144"/>
                <w:szCs w:val="144"/>
              </w:rPr>
              <w:t xml:space="preserve"> Básicas</w:t>
            </w:r>
          </w:p>
        </w:tc>
      </w:tr>
      <w:tr w:rsidR="007D2D09" w:rsidRPr="002870E8" w14:paraId="72803359" w14:textId="77777777" w:rsidTr="000971C0">
        <w:trPr>
          <w:trHeight w:val="729"/>
        </w:trPr>
        <w:tc>
          <w:tcPr>
            <w:tcW w:w="14400" w:type="dxa"/>
            <w:gridSpan w:val="5"/>
          </w:tcPr>
          <w:p w14:paraId="000C4A04" w14:textId="5739EA98" w:rsidR="002E135D" w:rsidRPr="002870E8" w:rsidRDefault="005C01C6" w:rsidP="002870E8">
            <w:sdt>
              <w:sdtPr>
                <w:id w:val="-1443455048"/>
                <w:placeholder>
                  <w:docPart w:val="4944665041294B02963E79D9D3BD9D97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794A59" w14:paraId="72EB9100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3B3ECA81" w14:textId="0D4EE9AB" w:rsidR="002E135D" w:rsidRPr="0030050B" w:rsidRDefault="0030050B" w:rsidP="00794A59">
            <w:pPr>
              <w:pStyle w:val="Nombre"/>
              <w:rPr>
                <w:sz w:val="72"/>
                <w:szCs w:val="72"/>
              </w:rPr>
            </w:pPr>
            <w:r w:rsidRPr="0030050B">
              <w:rPr>
                <w:sz w:val="72"/>
                <w:szCs w:val="72"/>
              </w:rPr>
              <w:t xml:space="preserve">Ramos Hernández </w:t>
            </w:r>
            <w:proofErr w:type="spellStart"/>
            <w:r w:rsidRPr="0030050B">
              <w:rPr>
                <w:sz w:val="72"/>
                <w:szCs w:val="72"/>
              </w:rPr>
              <w:t>Odeth</w:t>
            </w:r>
            <w:proofErr w:type="spellEnd"/>
            <w:r w:rsidRPr="0030050B">
              <w:rPr>
                <w:sz w:val="72"/>
                <w:szCs w:val="72"/>
              </w:rPr>
              <w:t xml:space="preserve"> Monserrat</w:t>
            </w:r>
          </w:p>
        </w:tc>
      </w:tr>
      <w:tr w:rsidR="00D16F2A" w:rsidRPr="002870E8" w14:paraId="2E03B5EA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52269A8B" w14:textId="3DB2B12C" w:rsidR="00D16F2A" w:rsidRPr="002870E8" w:rsidRDefault="0030050B" w:rsidP="002870E8">
            <w:r>
              <w:t>En reconocimiento de ser sobresaliente en este curso</w:t>
            </w:r>
          </w:p>
        </w:tc>
      </w:tr>
      <w:tr w:rsidR="007D2D09" w:rsidRPr="007D2D09" w14:paraId="6A374914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5F66AFAB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16E0EEA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58A1C339" wp14:editId="50CB3AF2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763EC7AC" w14:textId="157149B5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17F192E" w14:textId="55B42D70" w:rsidR="00513B92" w:rsidRPr="00794A59" w:rsidRDefault="0030050B" w:rsidP="00A6153A">
            <w:pPr>
              <w:pStyle w:val="Fecha"/>
            </w:pPr>
            <w:r>
              <w:t>17 de septiembre 2025</w:t>
            </w:r>
          </w:p>
        </w:tc>
        <w:tc>
          <w:tcPr>
            <w:tcW w:w="1170" w:type="dxa"/>
            <w:vMerge w:val="restart"/>
          </w:tcPr>
          <w:p w14:paraId="63F5DD4A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512224BC" w14:textId="77777777" w:rsidTr="00794A59">
        <w:trPr>
          <w:trHeight w:val="576"/>
        </w:trPr>
        <w:tc>
          <w:tcPr>
            <w:tcW w:w="1170" w:type="dxa"/>
            <w:vMerge/>
          </w:tcPr>
          <w:p w14:paraId="65FB855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7D383FB6" w14:textId="5A451D4C" w:rsidR="000D4898" w:rsidRPr="002870E8" w:rsidRDefault="0030050B" w:rsidP="002870E8">
            <w:r>
              <w:t>Del Prado López Jovan</w:t>
            </w:r>
          </w:p>
        </w:tc>
        <w:tc>
          <w:tcPr>
            <w:tcW w:w="2700" w:type="dxa"/>
            <w:vMerge/>
          </w:tcPr>
          <w:p w14:paraId="71F11DC7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4A105474" w14:textId="77777777" w:rsidR="00513B92" w:rsidRPr="002870E8" w:rsidRDefault="005C01C6" w:rsidP="002870E8">
            <w:sdt>
              <w:sdtPr>
                <w:id w:val="-1984847427"/>
                <w:placeholder>
                  <w:docPart w:val="048505B15D694399BF1EB111BE12FC42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6F84B50A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25E833EA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4D22" w14:textId="77777777" w:rsidR="005C01C6" w:rsidRDefault="005C01C6" w:rsidP="0063337F">
      <w:r>
        <w:separator/>
      </w:r>
    </w:p>
  </w:endnote>
  <w:endnote w:type="continuationSeparator" w:id="0">
    <w:p w14:paraId="0458D103" w14:textId="77777777" w:rsidR="005C01C6" w:rsidRDefault="005C01C6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2907" w14:textId="77777777" w:rsidR="005C01C6" w:rsidRDefault="005C01C6" w:rsidP="0063337F">
      <w:r>
        <w:separator/>
      </w:r>
    </w:p>
  </w:footnote>
  <w:footnote w:type="continuationSeparator" w:id="0">
    <w:p w14:paraId="44F6E54D" w14:textId="77777777" w:rsidR="005C01C6" w:rsidRDefault="005C01C6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0B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3F81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0050B"/>
    <w:rsid w:val="0031150A"/>
    <w:rsid w:val="00323102"/>
    <w:rsid w:val="00345A71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01C6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0D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Llamas\AppData\Roaming\Microsoft\Templates\Certificado%20de%20premio%20al%20mejor%20del%20mun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4665041294B02963E79D9D3BD9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BD97-DB98-4796-825B-B45CD490DB75}"/>
      </w:docPartPr>
      <w:docPartBody>
        <w:p w:rsidR="00000000" w:rsidRDefault="00564E08">
          <w:pPr>
            <w:pStyle w:val="4944665041294B02963E79D9D3BD9D97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048505B15D694399BF1EB111BE12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7DFCF-4778-499E-9FE1-DABAA044ECD5}"/>
      </w:docPartPr>
      <w:docPartBody>
        <w:p w:rsidR="00000000" w:rsidRDefault="00564E08">
          <w:pPr>
            <w:pStyle w:val="048505B15D694399BF1EB111BE12FC42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08"/>
    <w:rsid w:val="005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494299BCFB4036A8AA52FC4F510D80">
    <w:name w:val="4C494299BCFB4036A8AA52FC4F510D80"/>
  </w:style>
  <w:style w:type="paragraph" w:customStyle="1" w:styleId="64ED6029C4BC49E3B6E6767D71ADED47">
    <w:name w:val="64ED6029C4BC49E3B6E6767D71ADED47"/>
  </w:style>
  <w:style w:type="paragraph" w:customStyle="1" w:styleId="4944665041294B02963E79D9D3BD9D97">
    <w:name w:val="4944665041294B02963E79D9D3BD9D97"/>
  </w:style>
  <w:style w:type="paragraph" w:customStyle="1" w:styleId="0DE6CDFE2D9E481AAEC460E601092BD8">
    <w:name w:val="0DE6CDFE2D9E481AAEC460E601092BD8"/>
  </w:style>
  <w:style w:type="paragraph" w:customStyle="1" w:styleId="525734F10BDF431EA5C6AD90A3657002">
    <w:name w:val="525734F10BDF431EA5C6AD90A3657002"/>
  </w:style>
  <w:style w:type="paragraph" w:customStyle="1" w:styleId="8C1C74AAAF6E4BE880CB303B7653FEF9">
    <w:name w:val="8C1C74AAAF6E4BE880CB303B7653FEF9"/>
  </w:style>
  <w:style w:type="paragraph" w:customStyle="1" w:styleId="719C3D71CD4E42988C2AF4B0A551CBAD">
    <w:name w:val="719C3D71CD4E42988C2AF4B0A551CBAD"/>
  </w:style>
  <w:style w:type="paragraph" w:customStyle="1" w:styleId="048505B15D694399BF1EB111BE12FC42">
    <w:name w:val="048505B15D694399BF1EB111BE12F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premio al mejor del mundo</Template>
  <TotalTime>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2025-09-17T16:14:00Z</dcterms:created>
  <dcterms:modified xsi:type="dcterms:W3CDTF">2025-09-17T16:29:00Z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